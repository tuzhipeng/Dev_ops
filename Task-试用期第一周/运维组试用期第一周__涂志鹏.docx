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依然是GitHub不会用啊！！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准备看教程学，网上关于这个的教程也不多，而且是3年前的，很多操作都不一样，最后终于还是百度完成了，其实我心里还是没底，不知道自己做的符不符合要求。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网页制作方面：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开始给的demo图太大，不好做，最后还是自己看源站然后截图，自己量高度，宽度，尽量做的完美，制作过程中也没少遇到瓶颈，一个div的结尾标签忘了加/，花了一个小时的时间才排查出来，还有的嵌套关系错了的，也是搞得我很崩溃，不过还是挺过来了，最后还是很有成就感的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A7F07"/>
    <w:rsid w:val="23133E1D"/>
    <w:rsid w:val="6D535020"/>
    <w:rsid w:val="77AA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8034;&#24535;&#40527;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2018-05-10T13:20:00Z</dcterms:created>
  <dc:creator>谦虚小少年～</dc:creator>
  <cp:lastModifiedBy>谦虚小少年～</cp:lastModifiedBy>
  <dcterms:modified xsi:type="dcterms:W3CDTF">2018-05-10T13:40:33Z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