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慕课上老师讲的还满足不了做题的需求，只能四处问大佬，模仿他们的方法，可能是刚学，看到一大堆代码觉得有点不知所措，后来才知道怎么寻找规律，这次作业交的很急也很仓促，由于上周忙VCR的事了，所以搞得这么晚才交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想对学长说的：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我可以说是运维组里一个比较特殊的存在，但我还是尽量做我能做的，所以我把上周的任务也补上了，我觉得在运维组里学习会让我有一种无形的压力，也正是这种压力让我有学习的动力，很希望能继续呆在运维组，希望学长能给个机会。</w:t>
      </w:r>
    </w:p>
    <w:p>
      <w:pPr>
        <w:ind w:firstLine="420" w:firstLineChars="0"/>
      </w:pPr>
      <w:r>
        <w:drawing>
          <wp:inline distT="0" distB="0" distL="114300" distR="114300">
            <wp:extent cx="5268595" cy="286194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8595" cy="2861945"/>
            <wp:effectExtent l="0" t="0" r="825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61945"/>
            <wp:effectExtent l="0" t="0" r="825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24D6B"/>
    <w:rsid w:val="5ED649BD"/>
    <w:rsid w:val="6D535020"/>
    <w:rsid w:val="7032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8034;&#24535;&#40527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2018-06-02T15:50:00Z</dcterms:created>
  <dc:creator>谦虚小少年～</dc:creator>
  <cp:lastModifiedBy>谦虚小少年～</cp:lastModifiedBy>
  <dcterms:modified xsi:type="dcterms:W3CDTF">2018-06-02T16:07:06Z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